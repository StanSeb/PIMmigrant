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741" w:rsidRPr="00A46741" w:rsidRDefault="00A46741" w:rsidP="00A46741">
      <w:pPr>
        <w:pStyle w:val="Avsnittsrubrik"/>
        <w:spacing w:before="120"/>
        <w:ind w:right="578"/>
        <w:rPr>
          <w:rFonts w:ascii="Cambria" w:hAnsi="Cambria"/>
          <w:b/>
          <w:bCs/>
          <w:noProof/>
          <w:color w:val="000000" w:themeColor="text1"/>
          <w:kern w:val="28"/>
          <w:sz w:val="48"/>
          <w:szCs w:val="48"/>
          <w:lang w:val="en-SE"/>
        </w:rPr>
      </w:pPr>
      <w:r w:rsidRPr="00A46741">
        <w:rPr>
          <w:rFonts w:ascii="Cambria" w:hAnsi="Cambria"/>
          <w:b/>
          <w:bCs/>
          <w:noProof/>
          <w:color w:val="000000" w:themeColor="text1"/>
          <w:kern w:val="28"/>
          <w:sz w:val="48"/>
          <w:szCs w:val="48"/>
          <w:lang w:val="en-SE"/>
        </w:rPr>
        <w:t>Projektuppgift “PIM/Notes”</w:t>
      </w:r>
    </w:p>
    <w:p w:rsidR="007B05C2" w:rsidRDefault="007B05C2" w:rsidP="007B05C2">
      <w:pPr>
        <w:pStyle w:val="Avsnittsrubrik"/>
        <w:spacing w:before="120"/>
        <w:ind w:right="578"/>
        <w:rPr>
          <w:rFonts w:ascii="Cambria" w:hAnsi="Cambria"/>
          <w:b/>
          <w:noProof/>
          <w:color w:val="000000" w:themeColor="text1"/>
        </w:rPr>
      </w:pPr>
    </w:p>
    <w:p w:rsidR="00B30F7D" w:rsidRPr="00567758" w:rsidRDefault="00B30F7D" w:rsidP="007B05C2">
      <w:pPr>
        <w:pStyle w:val="Avsnittsrubrik"/>
        <w:spacing w:before="120"/>
        <w:ind w:right="578"/>
        <w:rPr>
          <w:rFonts w:ascii="Cambria" w:hAnsi="Cambria"/>
          <w:b/>
          <w:noProof/>
          <w:color w:val="000000" w:themeColor="text1"/>
        </w:rPr>
      </w:pPr>
      <w:r w:rsidRPr="00567758">
        <w:rPr>
          <w:rFonts w:ascii="Cambria" w:hAnsi="Cambria"/>
          <w:b/>
          <w:noProof/>
          <w:color w:val="000000" w:themeColor="text1"/>
        </w:rPr>
        <w:t>Inledning</w:t>
      </w:r>
    </w:p>
    <w:tbl>
      <w:tblPr>
        <w:tblStyle w:val="FortsttTabell"/>
        <w:tblW w:w="5000" w:type="pct"/>
        <w:tblLook w:val="04A0" w:firstRow="1" w:lastRow="0" w:firstColumn="1" w:lastColumn="0" w:noHBand="0" w:noVBand="1"/>
        <w:tblDescription w:val="Skills"/>
      </w:tblPr>
      <w:tblGrid>
        <w:gridCol w:w="2419"/>
        <w:gridCol w:w="6653"/>
      </w:tblGrid>
      <w:tr w:rsidR="00567758" w:rsidRPr="00567758" w:rsidTr="0082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16" w:type="pct"/>
          </w:tcPr>
          <w:p w:rsidR="00B30F7D" w:rsidRPr="00567758" w:rsidRDefault="00B30F7D" w:rsidP="00577498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  <w:tc>
          <w:tcPr>
            <w:tcW w:w="3984" w:type="pct"/>
          </w:tcPr>
          <w:p w:rsidR="00B30F7D" w:rsidRPr="00567758" w:rsidRDefault="00B30F7D" w:rsidP="00577498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</w:tr>
      <w:tr w:rsidR="00567758" w:rsidRPr="00567758" w:rsidTr="00820FB5">
        <w:tc>
          <w:tcPr>
            <w:tcW w:w="1016" w:type="pct"/>
          </w:tcPr>
          <w:p w:rsidR="00B30F7D" w:rsidRPr="00567758" w:rsidRDefault="00F80A3E" w:rsidP="00577498">
            <w:pPr>
              <w:rPr>
                <w:rFonts w:ascii="Cambria" w:hAnsi="Cambria"/>
                <w:noProof/>
                <w:color w:val="000000" w:themeColor="text1"/>
              </w:rPr>
            </w:pPr>
            <w:r w:rsidRPr="00567758">
              <w:rPr>
                <w:rFonts w:ascii="Cambria" w:hAnsi="Cambria"/>
                <w:noProof/>
                <w:color w:val="000000" w:themeColor="text1"/>
              </w:rPr>
              <w:t>Bakgrundsbeskrivning</w:t>
            </w:r>
          </w:p>
        </w:tc>
        <w:tc>
          <w:tcPr>
            <w:tcW w:w="3984" w:type="pct"/>
          </w:tcPr>
          <w:p w:rsidR="00B30F7D" w:rsidRPr="00567758" w:rsidRDefault="004A53FD" w:rsidP="00177BA0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 xml:space="preserve">Som systemutvecklare förväntas du kunna </w:t>
            </w:r>
            <w:r w:rsidR="00BB4550">
              <w:rPr>
                <w:rFonts w:ascii="Cambria" w:hAnsi="Cambria"/>
                <w:noProof/>
                <w:color w:val="000000" w:themeColor="text1"/>
              </w:rPr>
              <w:t>planera och producera olika systemdelar för presentation, logik och data, i både integrerade och distribuerade applikationer. Denna projektuppgift ger dig en bra grund inför systemutveckling av bägge typer.</w:t>
            </w:r>
          </w:p>
        </w:tc>
      </w:tr>
      <w:tr w:rsidR="00567758" w:rsidRPr="00567758" w:rsidTr="00820FB5">
        <w:trPr>
          <w:trHeight w:hRule="exact" w:val="58"/>
        </w:trPr>
        <w:tc>
          <w:tcPr>
            <w:tcW w:w="1016" w:type="pct"/>
          </w:tcPr>
          <w:p w:rsidR="00B30F7D" w:rsidRPr="00567758" w:rsidRDefault="00B30F7D" w:rsidP="00577498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  <w:tc>
          <w:tcPr>
            <w:tcW w:w="3984" w:type="pct"/>
          </w:tcPr>
          <w:p w:rsidR="00B30F7D" w:rsidRPr="00567758" w:rsidRDefault="00B30F7D" w:rsidP="00577498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</w:tr>
      <w:tr w:rsidR="00567758" w:rsidRPr="00567758" w:rsidTr="00820FB5">
        <w:tc>
          <w:tcPr>
            <w:tcW w:w="1016" w:type="pct"/>
          </w:tcPr>
          <w:p w:rsidR="00B30F7D" w:rsidRPr="00567758" w:rsidRDefault="00836C7A" w:rsidP="00B30F7D">
            <w:pPr>
              <w:pStyle w:val="Date"/>
              <w:rPr>
                <w:rFonts w:ascii="Cambria" w:hAnsi="Cambria"/>
                <w:noProof/>
              </w:rPr>
            </w:pPr>
            <w:r w:rsidRPr="00567758">
              <w:rPr>
                <w:rFonts w:ascii="Cambria" w:hAnsi="Cambria"/>
                <w:noProof/>
              </w:rPr>
              <w:t>Var</w:t>
            </w:r>
            <w:r w:rsidR="00E43150">
              <w:rPr>
                <w:rFonts w:ascii="Cambria" w:hAnsi="Cambria"/>
                <w:noProof/>
              </w:rPr>
              <w:t>för ska ni utföra detta arbete</w:t>
            </w:r>
            <w:r w:rsidR="00B30F7D" w:rsidRPr="00567758">
              <w:rPr>
                <w:rFonts w:ascii="Cambria" w:hAnsi="Cambria"/>
                <w:noProof/>
              </w:rPr>
              <w:t>?</w:t>
            </w:r>
          </w:p>
        </w:tc>
        <w:tc>
          <w:tcPr>
            <w:tcW w:w="3984" w:type="pct"/>
          </w:tcPr>
          <w:p w:rsidR="00B30F7D" w:rsidRPr="00567758" w:rsidRDefault="00D35540" w:rsidP="00E43150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 xml:space="preserve">Genom att i grupp producera en komplett applikation med gränssnitt, </w:t>
            </w:r>
            <w:r w:rsidR="00887A08">
              <w:rPr>
                <w:rFonts w:ascii="Cambria" w:hAnsi="Cambria"/>
                <w:noProof/>
                <w:color w:val="000000" w:themeColor="text1"/>
              </w:rPr>
              <w:t xml:space="preserve">objektorienterad </w:t>
            </w:r>
            <w:r>
              <w:rPr>
                <w:rFonts w:ascii="Cambria" w:hAnsi="Cambria"/>
                <w:noProof/>
                <w:color w:val="000000" w:themeColor="text1"/>
              </w:rPr>
              <w:t>logik, databas och filsysstem</w:t>
            </w:r>
            <w:r w:rsidR="00887A08">
              <w:rPr>
                <w:rFonts w:ascii="Cambria" w:hAnsi="Cambria"/>
                <w:noProof/>
                <w:color w:val="000000" w:themeColor="text1"/>
              </w:rPr>
              <w:t>, utvecklar ni en god grundläggande förståelse för hur applikationer konstrueras; hur applikationens delmängder samverkar och integreras med varandra.</w:t>
            </w:r>
          </w:p>
        </w:tc>
      </w:tr>
      <w:sdt>
        <w:sdtPr>
          <w:rPr>
            <w:rFonts w:ascii="Cambria" w:hAnsi="Cambria"/>
            <w:noProof/>
            <w:color w:val="595959" w:themeColor="text1" w:themeTint="A6"/>
          </w:rPr>
          <w:id w:val="1963614332"/>
          <w15:repeatingSection/>
        </w:sdtPr>
        <w:sdtEndPr/>
        <w:sdtContent>
          <w:sdt>
            <w:sdtPr>
              <w:rPr>
                <w:rFonts w:ascii="Cambria" w:hAnsi="Cambria"/>
                <w:noProof/>
                <w:color w:val="595959" w:themeColor="text1" w:themeTint="A6"/>
              </w:rPr>
              <w:id w:val="-652220231"/>
              <w:placeholder>
                <w:docPart w:val="495C9D1466EA487792E15B18CB73A71B"/>
              </w:placeholder>
              <w15:repeatingSectionItem/>
            </w:sdtPr>
            <w:sdtEndPr/>
            <w:sdtContent>
              <w:tr w:rsidR="00567758" w:rsidRPr="00567758" w:rsidTr="00820FB5">
                <w:tc>
                  <w:tcPr>
                    <w:tcW w:w="1016" w:type="pct"/>
                  </w:tcPr>
                  <w:p w:rsidR="00B30F7D" w:rsidRPr="00567758" w:rsidRDefault="00B30F7D" w:rsidP="00B30F7D">
                    <w:pPr>
                      <w:pStyle w:val="Date"/>
                      <w:rPr>
                        <w:rFonts w:ascii="Cambria" w:hAnsi="Cambria"/>
                        <w:noProof/>
                      </w:rPr>
                    </w:pPr>
                    <w:r w:rsidRPr="00567758">
                      <w:rPr>
                        <w:rFonts w:ascii="Cambria" w:hAnsi="Cambria"/>
                        <w:noProof/>
                      </w:rPr>
                      <w:t>Vad ska ni leverera?</w:t>
                    </w:r>
                  </w:p>
                </w:tc>
                <w:tc>
                  <w:tcPr>
                    <w:tcW w:w="3984" w:type="pct"/>
                  </w:tcPr>
                  <w:p w:rsidR="00B30F7D" w:rsidRPr="00567758" w:rsidRDefault="004C0995" w:rsidP="004A78B4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rFonts w:ascii="Cambria" w:hAnsi="Cambria"/>
                        <w:noProof/>
                        <w:color w:val="000000" w:themeColor="text1"/>
                      </w:rPr>
                    </w:pPr>
                    <w:r w:rsidRPr="00807B32"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 xml:space="preserve">Ni </w:t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ska leverera en</w:t>
                    </w:r>
                    <w:r w:rsidRPr="00807B32"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 xml:space="preserve"> Personal Information Manager-applikation, där </w:t>
                    </w:r>
                    <w:r>
                      <w:rPr>
                        <w:rFonts w:ascii="Cambria" w:hAnsi="Cambria"/>
                        <w:noProof/>
                      </w:rPr>
                      <w:t>användaren</w:t>
                    </w:r>
                    <w:r w:rsidRPr="00807B32"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 xml:space="preserve"> ska kunna </w:t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 xml:space="preserve">organisera och </w:t>
                    </w:r>
                    <w:r w:rsidRPr="00807B32"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 xml:space="preserve">hantera </w:t>
                    </w:r>
                    <w:r>
                      <w:rPr>
                        <w:rFonts w:ascii="Cambria" w:hAnsi="Cambria"/>
                        <w:noProof/>
                      </w:rPr>
                      <w:t xml:space="preserve">sina </w:t>
                    </w:r>
                    <w:r w:rsidRPr="00807B32"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>anteckningar, bilder och filer</w:t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  <w:lang w:val="en-SE"/>
                      </w:rPr>
                      <w:t>.</w:t>
                    </w:r>
                  </w:p>
                </w:tc>
              </w:tr>
            </w:sdtContent>
          </w:sdt>
        </w:sdtContent>
      </w:sdt>
    </w:tbl>
    <w:p w:rsidR="00B30F7D" w:rsidRPr="00567758" w:rsidRDefault="00B16FFA" w:rsidP="00B30F7D">
      <w:pPr>
        <w:pStyle w:val="Avsnittsrubrik"/>
        <w:rPr>
          <w:rFonts w:ascii="Cambria" w:hAnsi="Cambria"/>
          <w:b/>
          <w:noProof/>
          <w:color w:val="000000" w:themeColor="text1"/>
        </w:rPr>
      </w:pPr>
      <w:r w:rsidRPr="00567758">
        <w:rPr>
          <w:rFonts w:ascii="Cambria" w:hAnsi="Cambria"/>
          <w:b/>
          <w:noProof/>
          <w:color w:val="000000" w:themeColor="text1"/>
        </w:rPr>
        <w:t>Er projektuppgift</w:t>
      </w:r>
    </w:p>
    <w:tbl>
      <w:tblPr>
        <w:tblStyle w:val="FortsttTabell"/>
        <w:tblW w:w="5011" w:type="pct"/>
        <w:tblLook w:val="04A0" w:firstRow="1" w:lastRow="0" w:firstColumn="1" w:lastColumn="0" w:noHBand="0" w:noVBand="1"/>
        <w:tblDescription w:val="Education"/>
      </w:tblPr>
      <w:tblGrid>
        <w:gridCol w:w="1677"/>
        <w:gridCol w:w="7415"/>
      </w:tblGrid>
      <w:tr w:rsidR="00567758" w:rsidRPr="00567758" w:rsidTr="00D3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22" w:type="pct"/>
          </w:tcPr>
          <w:p w:rsidR="00B30F7D" w:rsidRPr="00567758" w:rsidRDefault="00B30F7D" w:rsidP="00577498">
            <w:pPr>
              <w:spacing w:line="240" w:lineRule="auto"/>
              <w:rPr>
                <w:rFonts w:ascii="Cambria" w:hAnsi="Cambria"/>
                <w:noProof/>
                <w:color w:val="000000" w:themeColor="text1"/>
              </w:rPr>
            </w:pPr>
          </w:p>
        </w:tc>
        <w:tc>
          <w:tcPr>
            <w:tcW w:w="4078" w:type="pct"/>
          </w:tcPr>
          <w:p w:rsidR="00B30F7D" w:rsidRPr="00567758" w:rsidRDefault="00B30F7D" w:rsidP="00577498">
            <w:pPr>
              <w:spacing w:line="240" w:lineRule="auto"/>
              <w:rPr>
                <w:rFonts w:ascii="Cambria" w:hAnsi="Cambria"/>
                <w:noProof/>
                <w:color w:val="000000" w:themeColor="text1"/>
              </w:rPr>
            </w:pPr>
          </w:p>
        </w:tc>
      </w:tr>
      <w:tr w:rsidR="00567758" w:rsidRPr="00567758" w:rsidTr="00D35540">
        <w:tc>
          <w:tcPr>
            <w:tcW w:w="922" w:type="pct"/>
          </w:tcPr>
          <w:p w:rsidR="00B30F7D" w:rsidRPr="00567758" w:rsidRDefault="00BC6BA4" w:rsidP="00820FB5">
            <w:pPr>
              <w:pStyle w:val="Date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Vad ska ni göra?</w:t>
            </w:r>
          </w:p>
        </w:tc>
        <w:tc>
          <w:tcPr>
            <w:tcW w:w="4078" w:type="pct"/>
          </w:tcPr>
          <w:p w:rsidR="00B30F7D" w:rsidRPr="00D35540" w:rsidRDefault="00807B32" w:rsidP="00540D20">
            <w:pPr>
              <w:pStyle w:val="Underavsnitt"/>
              <w:rPr>
                <w:rFonts w:ascii="Cambria" w:hAnsi="Cambria"/>
                <w:b/>
                <w:bCs/>
                <w:noProof/>
                <w:lang w:val="en-SE"/>
              </w:rPr>
            </w:pPr>
            <w:r w:rsidRPr="00807B32">
              <w:rPr>
                <w:rFonts w:ascii="Cambria" w:hAnsi="Cambria"/>
                <w:noProof/>
                <w:lang w:val="en-SE"/>
              </w:rPr>
              <w:t xml:space="preserve">Ni kommer att planera och skapa en Personal Information Manager-applikation, där </w:t>
            </w:r>
            <w:r w:rsidR="00D35540">
              <w:rPr>
                <w:rFonts w:ascii="Cambria" w:hAnsi="Cambria"/>
                <w:noProof/>
              </w:rPr>
              <w:t>användaren</w:t>
            </w:r>
            <w:r w:rsidRPr="00807B32">
              <w:rPr>
                <w:rFonts w:ascii="Cambria" w:hAnsi="Cambria"/>
                <w:noProof/>
                <w:lang w:val="en-SE"/>
              </w:rPr>
              <w:t xml:space="preserve"> ska kunna </w:t>
            </w:r>
            <w:r w:rsidR="004C0995">
              <w:rPr>
                <w:rFonts w:ascii="Cambria" w:hAnsi="Cambria"/>
                <w:noProof/>
              </w:rPr>
              <w:t xml:space="preserve">organisera och </w:t>
            </w:r>
            <w:r w:rsidRPr="00807B32">
              <w:rPr>
                <w:rFonts w:ascii="Cambria" w:hAnsi="Cambria"/>
                <w:noProof/>
                <w:lang w:val="en-SE"/>
              </w:rPr>
              <w:t xml:space="preserve">hantera </w:t>
            </w:r>
            <w:r w:rsidR="00D35540">
              <w:rPr>
                <w:rFonts w:ascii="Cambria" w:hAnsi="Cambria"/>
                <w:noProof/>
              </w:rPr>
              <w:t xml:space="preserve">sina </w:t>
            </w:r>
            <w:r w:rsidRPr="00807B32">
              <w:rPr>
                <w:rFonts w:ascii="Cambria" w:hAnsi="Cambria"/>
                <w:noProof/>
                <w:lang w:val="en-SE"/>
              </w:rPr>
              <w:t>anteckningar, bilder och filer</w:t>
            </w:r>
            <w:r w:rsidR="003F4AF7">
              <w:rPr>
                <w:rFonts w:ascii="Cambria" w:hAnsi="Cambria"/>
                <w:noProof/>
              </w:rPr>
              <w:t xml:space="preserve"> (som </w:t>
            </w:r>
            <w:r w:rsidRPr="00807B32">
              <w:rPr>
                <w:rFonts w:ascii="Cambria" w:hAnsi="Cambria"/>
                <w:noProof/>
                <w:lang w:val="en-SE"/>
              </w:rPr>
              <w:t>bilagor</w:t>
            </w:r>
            <w:r w:rsidR="003F4AF7">
              <w:rPr>
                <w:rFonts w:ascii="Cambria" w:hAnsi="Cambria"/>
                <w:noProof/>
              </w:rPr>
              <w:t>)</w:t>
            </w:r>
            <w:r w:rsidRPr="00807B32">
              <w:rPr>
                <w:rFonts w:ascii="Cambria" w:hAnsi="Cambria"/>
                <w:noProof/>
                <w:lang w:val="en-SE"/>
              </w:rPr>
              <w:t>.</w:t>
            </w:r>
          </w:p>
        </w:tc>
      </w:tr>
      <w:sdt>
        <w:sdtPr>
          <w:rPr>
            <w:rFonts w:ascii="Cambria" w:hAnsi="Cambria"/>
            <w:noProof/>
          </w:rPr>
          <w:id w:val="1665580875"/>
          <w15:repeatingSection/>
        </w:sdtPr>
        <w:sdtEndPr/>
        <w:sdtContent>
          <w:sdt>
            <w:sdtPr>
              <w:rPr>
                <w:rFonts w:ascii="Cambria" w:hAnsi="Cambria"/>
                <w:noProof/>
              </w:rPr>
              <w:id w:val="324943704"/>
              <w:placeholder>
                <w:docPart w:val="495C9D1466EA487792E15B18CB73A71B"/>
              </w:placeholder>
              <w15:repeatingSectionItem/>
            </w:sdtPr>
            <w:sdtEndPr/>
            <w:sdtContent>
              <w:tr w:rsidR="00567758" w:rsidRPr="00567758" w:rsidTr="00D35540">
                <w:tc>
                  <w:tcPr>
                    <w:tcW w:w="922" w:type="pct"/>
                  </w:tcPr>
                  <w:p w:rsidR="00B30F7D" w:rsidRPr="00567758" w:rsidRDefault="00E43150" w:rsidP="00820FB5">
                    <w:pPr>
                      <w:pStyle w:val="Date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Hur ska ni lösa </w:t>
                    </w:r>
                    <w:r w:rsidR="00820FB5" w:rsidRPr="00567758">
                      <w:rPr>
                        <w:rFonts w:ascii="Cambria" w:hAnsi="Cambria"/>
                        <w:noProof/>
                      </w:rPr>
                      <w:t>uppgiften?</w:t>
                    </w:r>
                  </w:p>
                </w:tc>
                <w:tc>
                  <w:tcPr>
                    <w:tcW w:w="4078" w:type="pct"/>
                  </w:tcPr>
                  <w:p w:rsidR="00753F0D" w:rsidRDefault="003F4AF7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Ni ska p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 xml:space="preserve">lanera </w:t>
                    </w:r>
                    <w:r>
                      <w:rPr>
                        <w:rFonts w:ascii="Cambria" w:hAnsi="Cambria"/>
                        <w:noProof/>
                      </w:rPr>
                      <w:t xml:space="preserve">för genomförande av projektet i grupper, utifrån projektbeskrivning och </w:t>
                    </w:r>
                    <w:r w:rsidR="00E21643">
                      <w:rPr>
                        <w:rFonts w:ascii="Cambria" w:hAnsi="Cambria"/>
                        <w:noProof/>
                      </w:rPr>
                      <w:t xml:space="preserve">övergripande </w:t>
                    </w:r>
                    <w:r>
                      <w:rPr>
                        <w:rFonts w:ascii="Cambria" w:hAnsi="Cambria"/>
                        <w:noProof/>
                      </w:rPr>
                      <w:t>krav som ställs av produktägaren</w:t>
                    </w:r>
                    <w:r w:rsidR="00753F0D">
                      <w:rPr>
                        <w:rFonts w:ascii="Cambria" w:hAnsi="Cambria"/>
                        <w:noProof/>
                      </w:rPr>
                      <w:t xml:space="preserve"> </w:t>
                    </w:r>
                    <w:r>
                      <w:rPr>
                        <w:rFonts w:ascii="Cambria" w:hAnsi="Cambria"/>
                        <w:noProof/>
                      </w:rPr>
                      <w:t xml:space="preserve">vid projektstart. </w:t>
                    </w:r>
                  </w:p>
                  <w:p w:rsidR="00753F0D" w:rsidRDefault="00753F0D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Er lärare agerar i rollen som produktägare.</w:t>
                    </w:r>
                  </w:p>
                  <w:p w:rsidR="00753F0D" w:rsidRDefault="00753F0D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Ni ska skaffa domänkunskaper om PIM-applikationer genom att undersöka existerande sådana.</w:t>
                    </w:r>
                  </w:p>
                  <w:p w:rsidR="00E21643" w:rsidRPr="00E21643" w:rsidRDefault="00E21643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Dessa krav</w:t>
                    </w:r>
                    <w:r w:rsidR="00753F0D">
                      <w:rPr>
                        <w:rFonts w:ascii="Cambria" w:hAnsi="Cambria"/>
                        <w:noProof/>
                      </w:rPr>
                      <w:t xml:space="preserve"> och </w:t>
                    </w:r>
                    <w:r w:rsidR="00753F0D">
                      <w:rPr>
                        <w:rFonts w:ascii="Cambria" w:hAnsi="Cambria"/>
                        <w:noProof/>
                      </w:rPr>
                      <w:t xml:space="preserve">domänkunskaper </w:t>
                    </w:r>
                    <w:r>
                      <w:rPr>
                        <w:rFonts w:ascii="Cambria" w:hAnsi="Cambria"/>
                        <w:noProof/>
                      </w:rPr>
                      <w:t xml:space="preserve">kommer ni </w:t>
                    </w:r>
                    <w:r w:rsidR="00753F0D">
                      <w:rPr>
                        <w:rFonts w:ascii="Cambria" w:hAnsi="Cambria"/>
                        <w:noProof/>
                      </w:rPr>
                      <w:t xml:space="preserve">därefter </w:t>
                    </w:r>
                    <w:r>
                      <w:rPr>
                        <w:rFonts w:ascii="Cambria" w:hAnsi="Cambria"/>
                        <w:noProof/>
                      </w:rPr>
                      <w:t xml:space="preserve">att förädla och förtydliga i era grupper, i egna samtal och vid intervju med produktägaren, </w:t>
                    </w:r>
                    <w:r w:rsidR="00753F0D">
                      <w:rPr>
                        <w:rFonts w:ascii="Cambria" w:hAnsi="Cambria"/>
                        <w:noProof/>
                      </w:rPr>
                      <w:t>genom att beskriva användarkrav som</w:t>
                    </w:r>
                    <w:r>
                      <w:rPr>
                        <w:rFonts w:ascii="Cambria" w:hAnsi="Cambria"/>
                        <w:noProof/>
                      </w:rPr>
                      <w:t xml:space="preserve"> </w:t>
                    </w:r>
                    <w:r w:rsidRPr="00E21643">
                      <w:rPr>
                        <w:rFonts w:ascii="Cambria" w:hAnsi="Cambria"/>
                        <w:b/>
                        <w:bCs/>
                        <w:i/>
                        <w:iCs/>
                        <w:noProof/>
                        <w:lang w:val="en-SE"/>
                      </w:rPr>
                      <w:t>User Stories</w:t>
                    </w:r>
                    <w:r>
                      <w:rPr>
                        <w:rFonts w:ascii="Cambria" w:hAnsi="Cambria"/>
                        <w:noProof/>
                      </w:rPr>
                      <w:t>.</w:t>
                    </w:r>
                    <w:r w:rsidRPr="00E21643">
                      <w:rPr>
                        <w:rFonts w:ascii="Cambria" w:hAnsi="Cambria"/>
                        <w:noProof/>
                        <w:lang w:val="en-SE"/>
                      </w:rPr>
                      <w:t> </w:t>
                    </w:r>
                  </w:p>
                  <w:p w:rsidR="00753F0D" w:rsidRPr="00753F0D" w:rsidRDefault="00E21643" w:rsidP="003F4AF7">
                    <w:pPr>
                      <w:pStyle w:val="Underavsnitt"/>
                      <w:rPr>
                        <w:rFonts w:ascii="Cambria" w:hAnsi="Cambria"/>
                        <w:noProof/>
                        <w:lang w:val="en-SE"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Utifrån kraven kommer ni att skapa följande specifikationer för er produktion: </w:t>
                    </w:r>
                    <w:r w:rsidRPr="00E21643">
                      <w:rPr>
                        <w:rFonts w:ascii="Cambria" w:hAnsi="Cambria"/>
                        <w:b/>
                        <w:bCs/>
                        <w:i/>
                        <w:iCs/>
                        <w:noProof/>
                        <w:lang w:val="en-SE"/>
                      </w:rPr>
                      <w:t>Wireframes, Behaviours, API-beskrivning, E/R-diagram och Modeller.</w:t>
                    </w:r>
                  </w:p>
                  <w:p w:rsidR="00E21643" w:rsidRPr="00E21643" w:rsidRDefault="00E21643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Baserat på era User Stories och specifikationer kommer ni att ta fram arbetsbeskrivningar i form av </w:t>
                    </w:r>
                    <w:r w:rsidRPr="00E21643">
                      <w:rPr>
                        <w:rFonts w:ascii="Cambria" w:hAnsi="Cambria"/>
                        <w:b/>
                        <w:bCs/>
                        <w:i/>
                        <w:iCs/>
                        <w:noProof/>
                      </w:rPr>
                      <w:t>Tasks.</w:t>
                    </w:r>
                  </w:p>
                  <w:p w:rsidR="00753F0D" w:rsidRPr="00753F0D" w:rsidRDefault="00753F0D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Innan ni går i produktion ska ni låta läraren granska och återkoppla på era planeringsartefakter.</w:t>
                    </w:r>
                  </w:p>
                  <w:p w:rsidR="003F4AF7" w:rsidRDefault="003F4AF7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  <w:lang w:val="en-SE"/>
                      </w:rPr>
                      <w:t>Ni ska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 xml:space="preserve"> </w:t>
                    </w:r>
                    <w:r>
                      <w:rPr>
                        <w:rFonts w:ascii="Cambria" w:hAnsi="Cambria"/>
                        <w:noProof/>
                      </w:rPr>
                      <w:t xml:space="preserve">genomföra 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>produktio</w:t>
                    </w:r>
                    <w:r>
                      <w:rPr>
                        <w:rFonts w:ascii="Cambria" w:hAnsi="Cambria"/>
                        <w:noProof/>
                      </w:rPr>
                      <w:t>n i grupper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 xml:space="preserve">, </w:t>
                    </w:r>
                    <w:r>
                      <w:rPr>
                        <w:rFonts w:ascii="Cambria" w:hAnsi="Cambria"/>
                        <w:noProof/>
                      </w:rPr>
                      <w:t xml:space="preserve">genom att 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>använd</w:t>
                    </w:r>
                    <w:r>
                      <w:rPr>
                        <w:rFonts w:ascii="Cambria" w:hAnsi="Cambria"/>
                        <w:noProof/>
                      </w:rPr>
                      <w:t>a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 xml:space="preserve"> </w:t>
                    </w:r>
                    <w:r w:rsidR="00E21643">
                      <w:rPr>
                        <w:rFonts w:ascii="Cambria" w:hAnsi="Cambria"/>
                        <w:noProof/>
                      </w:rPr>
                      <w:t xml:space="preserve">ovanstående 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>planeringsartefakter</w:t>
                    </w:r>
                    <w:r>
                      <w:rPr>
                        <w:rFonts w:ascii="Cambria" w:hAnsi="Cambria"/>
                        <w:noProof/>
                      </w:rPr>
                      <w:t xml:space="preserve">, </w:t>
                    </w:r>
                    <w:r w:rsidR="00E21643">
                      <w:rPr>
                        <w:rFonts w:ascii="Cambria" w:hAnsi="Cambria"/>
                        <w:noProof/>
                      </w:rPr>
                      <w:t xml:space="preserve">samt kursens </w:t>
                    </w:r>
                    <w:r>
                      <w:rPr>
                        <w:rFonts w:ascii="Cambria" w:hAnsi="Cambria"/>
                        <w:noProof/>
                      </w:rPr>
                      <w:t>produktionstekniker</w:t>
                    </w:r>
                    <w:r w:rsidRPr="003F4AF7">
                      <w:rPr>
                        <w:rFonts w:ascii="Cambria" w:hAnsi="Cambria"/>
                        <w:noProof/>
                        <w:lang w:val="en-SE"/>
                      </w:rPr>
                      <w:t xml:space="preserve"> och verktyg</w:t>
                    </w:r>
                    <w:r>
                      <w:rPr>
                        <w:rFonts w:ascii="Cambria" w:hAnsi="Cambria"/>
                        <w:noProof/>
                      </w:rPr>
                      <w:t xml:space="preserve">. </w:t>
                    </w:r>
                  </w:p>
                  <w:p w:rsidR="003F4AF7" w:rsidRDefault="003F4AF7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Produktionen ska genomföras </w:t>
                    </w:r>
                    <w:r w:rsidRPr="00807B32">
                      <w:rPr>
                        <w:rFonts w:ascii="Cambria" w:hAnsi="Cambria"/>
                        <w:noProof/>
                        <w:lang w:val="en-SE"/>
                      </w:rPr>
                      <w:t xml:space="preserve">med klasstrukturer, inbäddad databas och </w:t>
                    </w:r>
                    <w:r>
                      <w:rPr>
                        <w:rFonts w:ascii="Cambria" w:hAnsi="Cambria"/>
                        <w:noProof/>
                      </w:rPr>
                      <w:t xml:space="preserve">ett </w:t>
                    </w:r>
                    <w:r w:rsidRPr="00807B32">
                      <w:rPr>
                        <w:rFonts w:ascii="Cambria" w:hAnsi="Cambria"/>
                        <w:noProof/>
                        <w:lang w:val="en-SE"/>
                      </w:rPr>
                      <w:t>interaktivt gränssnitt</w:t>
                    </w:r>
                    <w:r>
                      <w:rPr>
                        <w:rFonts w:ascii="Cambria" w:hAnsi="Cambria"/>
                        <w:noProof/>
                      </w:rPr>
                      <w:t>.</w:t>
                    </w:r>
                  </w:p>
                  <w:p w:rsidR="00540D20" w:rsidRDefault="00540D20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lastRenderedPageBreak/>
                      <w:t>Produktionen ska kunna följas och loggas i ett planeringsverktyg, som Trello.</w:t>
                    </w:r>
                  </w:p>
                  <w:p w:rsidR="00540D20" w:rsidRDefault="00540D20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All källkod, alla källfiler, samt sådan dokumentation som inte lagras i Trello, ska lagras och versionshanteras i Git.</w:t>
                    </w:r>
                  </w:p>
                  <w:p w:rsidR="00B30F7D" w:rsidRPr="00567758" w:rsidRDefault="003F4AF7" w:rsidP="003F4AF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>Slutprodukten ska vara en fungerande applikation där en användare kan spara och hantera</w:t>
                    </w:r>
                    <w:r w:rsidR="00CD709F">
                      <w:rPr>
                        <w:rFonts w:ascii="Cambria" w:hAnsi="Cambria"/>
                        <w:noProof/>
                      </w:rPr>
                      <w:t xml:space="preserve"> personlig</w:t>
                    </w:r>
                    <w:r>
                      <w:rPr>
                        <w:rFonts w:ascii="Cambria" w:hAnsi="Cambria"/>
                        <w:noProof/>
                      </w:rPr>
                      <w:t xml:space="preserve"> information i form av text, filer och bilder.</w:t>
                    </w:r>
                  </w:p>
                </w:tc>
              </w:tr>
            </w:sdtContent>
          </w:sdt>
          <w:sdt>
            <w:sdtPr>
              <w:rPr>
                <w:rFonts w:ascii="Cambria" w:hAnsi="Cambria"/>
                <w:noProof/>
              </w:rPr>
              <w:id w:val="707996577"/>
              <w:placeholder>
                <w:docPart w:val="96942FEB440A4BE9B04CF67002C5A52F"/>
              </w:placeholder>
              <w15:repeatingSectionItem/>
            </w:sdtPr>
            <w:sdtEndPr/>
            <w:sdtContent>
              <w:tr w:rsidR="00567758" w:rsidRPr="00567758" w:rsidTr="00D35540">
                <w:tc>
                  <w:tcPr>
                    <w:tcW w:w="922" w:type="pct"/>
                  </w:tcPr>
                  <w:p w:rsidR="003018B5" w:rsidRPr="00567758" w:rsidRDefault="00F95085" w:rsidP="00802EF2">
                    <w:pPr>
                      <w:pStyle w:val="Date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Struktur för </w:t>
                    </w:r>
                    <w:r w:rsidR="00997A6E" w:rsidRPr="00567758">
                      <w:rPr>
                        <w:rFonts w:ascii="Cambria" w:hAnsi="Cambria"/>
                        <w:noProof/>
                      </w:rPr>
                      <w:t>arbetet: arbetsfördelning och tidsplan</w:t>
                    </w:r>
                  </w:p>
                </w:tc>
                <w:tc>
                  <w:tcPr>
                    <w:tcW w:w="4078" w:type="pct"/>
                  </w:tcPr>
                  <w:p w:rsidR="003018B5" w:rsidRPr="00567758" w:rsidRDefault="003F4AF7" w:rsidP="00E94287">
                    <w:pPr>
                      <w:pStyle w:val="Underavsnitt"/>
                      <w:rPr>
                        <w:rFonts w:ascii="Cambria" w:hAnsi="Cambria"/>
                        <w:noProof/>
                      </w:rPr>
                    </w:pPr>
                    <w:r>
                      <w:rPr>
                        <w:rFonts w:ascii="Cambria" w:hAnsi="Cambria"/>
                        <w:noProof/>
                      </w:rPr>
                      <w:t xml:space="preserve">Ni </w:t>
                    </w:r>
                    <w:r w:rsidR="00540D20">
                      <w:rPr>
                        <w:rFonts w:ascii="Cambria" w:hAnsi="Cambria"/>
                        <w:noProof/>
                      </w:rPr>
                      <w:t>kommer att planera ett strukturerat projektarbete</w:t>
                    </w:r>
                    <w:r w:rsidR="00A46741">
                      <w:rPr>
                        <w:rFonts w:ascii="Cambria" w:hAnsi="Cambria"/>
                        <w:noProof/>
                      </w:rPr>
                      <w:t xml:space="preserve"> i grupp, </w:t>
                    </w:r>
                    <w:r w:rsidR="00540D20">
                      <w:rPr>
                        <w:rFonts w:ascii="Cambria" w:hAnsi="Cambria"/>
                        <w:noProof/>
                      </w:rPr>
                      <w:t xml:space="preserve">med </w:t>
                    </w:r>
                    <w:r w:rsidR="00A46741">
                      <w:rPr>
                        <w:rFonts w:ascii="Cambria" w:hAnsi="Cambria"/>
                        <w:noProof/>
                      </w:rPr>
                      <w:t xml:space="preserve">plan för </w:t>
                    </w:r>
                    <w:r w:rsidR="00540D20">
                      <w:rPr>
                        <w:rFonts w:ascii="Cambria" w:hAnsi="Cambria"/>
                        <w:noProof/>
                      </w:rPr>
                      <w:t>fasta tider för möten, arbete och leverans</w:t>
                    </w:r>
                    <w:r w:rsidR="00A46741">
                      <w:rPr>
                        <w:rFonts w:ascii="Cambria" w:hAnsi="Cambria"/>
                        <w:noProof/>
                      </w:rPr>
                      <w:t xml:space="preserve">. Ni kommer att planera delmängder för att möta krav, samt planera specifikationer som beskriver hur dessa krav ska mötas. Ni kommer därefter att konstruera er ”PIM/Notes” applikation i grupp, genom att möta dessa specifikationer. Arbetet kommer att ske utifrån agila principer. </w:t>
                    </w:r>
                  </w:p>
                </w:tc>
              </w:tr>
            </w:sdtContent>
          </w:sdt>
        </w:sdtContent>
      </w:sdt>
    </w:tbl>
    <w:p w:rsidR="009D0D1C" w:rsidRPr="00567758" w:rsidRDefault="00B52C76">
      <w:pPr>
        <w:pStyle w:val="Avsnittsrubrik"/>
        <w:rPr>
          <w:rFonts w:ascii="Cambria" w:hAnsi="Cambria"/>
          <w:b/>
          <w:noProof/>
          <w:color w:val="000000" w:themeColor="text1"/>
        </w:rPr>
      </w:pPr>
      <w:r w:rsidRPr="00567758">
        <w:rPr>
          <w:rFonts w:ascii="Cambria" w:hAnsi="Cambria"/>
          <w:b/>
          <w:noProof/>
          <w:color w:val="000000" w:themeColor="text1"/>
        </w:rPr>
        <w:t>Inlämning och redovisning</w:t>
      </w:r>
    </w:p>
    <w:tbl>
      <w:tblPr>
        <w:tblStyle w:val="FortsttTabell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567758" w:rsidRPr="00567758" w:rsidTr="009D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D0D1C" w:rsidRPr="00567758" w:rsidRDefault="009D0D1C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  <w:tc>
          <w:tcPr>
            <w:tcW w:w="4087" w:type="pct"/>
          </w:tcPr>
          <w:p w:rsidR="009D0D1C" w:rsidRPr="00567758" w:rsidRDefault="009D0D1C">
            <w:pPr>
              <w:rPr>
                <w:rFonts w:ascii="Cambria" w:hAnsi="Cambria"/>
                <w:noProof/>
                <w:color w:val="000000" w:themeColor="text1"/>
              </w:rPr>
            </w:pPr>
          </w:p>
        </w:tc>
      </w:tr>
      <w:tr w:rsidR="00567758" w:rsidRPr="00567758" w:rsidTr="009D0D1C">
        <w:tc>
          <w:tcPr>
            <w:tcW w:w="913" w:type="pct"/>
          </w:tcPr>
          <w:p w:rsidR="00B52C76" w:rsidRPr="00567758" w:rsidRDefault="0055357E" w:rsidP="00B52C76">
            <w:pPr>
              <w:pStyle w:val="Date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</w:t>
            </w:r>
            <w:r w:rsidR="00C970D0" w:rsidRPr="00567758">
              <w:rPr>
                <w:rFonts w:ascii="Cambria" w:hAnsi="Cambria"/>
                <w:noProof/>
              </w:rPr>
              <w:t>nlämning</w:t>
            </w:r>
          </w:p>
        </w:tc>
        <w:tc>
          <w:tcPr>
            <w:tcW w:w="4087" w:type="pct"/>
          </w:tcPr>
          <w:p w:rsidR="0055357E" w:rsidRDefault="0055357E" w:rsidP="0055357E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Inlämning sker via Newtons utbildningsportal senast</w:t>
            </w:r>
            <w:r w:rsidR="00BB4550">
              <w:rPr>
                <w:rFonts w:ascii="Cambria" w:hAnsi="Cambria"/>
                <w:noProof/>
              </w:rPr>
              <w:t xml:space="preserve"> 18/11.</w:t>
            </w:r>
          </w:p>
          <w:p w:rsidR="00BB4550" w:rsidRDefault="00BB4550" w:rsidP="0055357E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Inlämning ska göras med ett dokument som innehåller länk till gruppens git-repository, samt länk till gruppens Trello. Allt källkod, arbetsmaterial och dokumentation ska finnas antingen i gruppens git-repository eller i gruppens Trello.</w:t>
            </w:r>
          </w:p>
          <w:p w:rsidR="00B52C76" w:rsidRPr="00567758" w:rsidRDefault="00BB4550" w:rsidP="0055357E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Döp</w:t>
            </w:r>
            <w:r w:rsidR="00D73A70">
              <w:rPr>
                <w:rFonts w:ascii="Cambria" w:hAnsi="Cambria"/>
                <w:noProof/>
              </w:rPr>
              <w:t xml:space="preserve"> </w:t>
            </w:r>
            <w:r w:rsidR="00427162">
              <w:rPr>
                <w:rFonts w:ascii="Cambria" w:hAnsi="Cambria"/>
                <w:noProof/>
              </w:rPr>
              <w:t>d</w:t>
            </w:r>
            <w:r w:rsidR="00D73A70">
              <w:rPr>
                <w:rFonts w:ascii="Cambria" w:hAnsi="Cambria"/>
                <w:noProof/>
              </w:rPr>
              <w:t>okumentet</w:t>
            </w:r>
            <w:r w:rsidR="00427162">
              <w:rPr>
                <w:rFonts w:ascii="Cambria" w:hAnsi="Cambria"/>
                <w:noProof/>
              </w:rPr>
              <w:t xml:space="preserve"> enligt följande logik: Kursens </w:t>
            </w:r>
            <w:r w:rsidR="004A78B4">
              <w:rPr>
                <w:rFonts w:ascii="Cambria" w:hAnsi="Cambria"/>
                <w:noProof/>
              </w:rPr>
              <w:t xml:space="preserve">namn </w:t>
            </w:r>
            <w:r w:rsidR="00427162">
              <w:rPr>
                <w:rFonts w:ascii="Cambria" w:hAnsi="Cambria"/>
                <w:noProof/>
              </w:rPr>
              <w:t>Gruppnummer K</w:t>
            </w:r>
            <w:r w:rsidR="004A78B4">
              <w:rPr>
                <w:rFonts w:ascii="Cambria" w:hAnsi="Cambria"/>
                <w:noProof/>
              </w:rPr>
              <w:t>lass</w:t>
            </w:r>
            <w:r>
              <w:rPr>
                <w:rFonts w:ascii="Cambria" w:hAnsi="Cambria"/>
                <w:noProof/>
              </w:rPr>
              <w:t>, t ex ”objektorienterad-programmering-grupp-2-sysjm4.txt”</w:t>
            </w:r>
          </w:p>
        </w:tc>
      </w:tr>
      <w:tr w:rsidR="00567758" w:rsidRPr="00567758" w:rsidTr="009D0D1C">
        <w:tc>
          <w:tcPr>
            <w:tcW w:w="913" w:type="pct"/>
          </w:tcPr>
          <w:p w:rsidR="004E1DF4" w:rsidRPr="00F13887" w:rsidRDefault="00C970D0" w:rsidP="00F13887">
            <w:pPr>
              <w:pStyle w:val="Date"/>
              <w:rPr>
                <w:rFonts w:ascii="Cambria" w:hAnsi="Cambria"/>
                <w:noProof/>
              </w:rPr>
            </w:pPr>
            <w:r w:rsidRPr="00567758">
              <w:rPr>
                <w:rFonts w:ascii="Cambria" w:hAnsi="Cambria"/>
                <w:noProof/>
              </w:rPr>
              <w:t>Redovisning</w:t>
            </w:r>
          </w:p>
        </w:tc>
        <w:tc>
          <w:tcPr>
            <w:tcW w:w="4087" w:type="pct"/>
          </w:tcPr>
          <w:p w:rsidR="00F13887" w:rsidRDefault="00BB4550" w:rsidP="00177BA0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Redovisning </w:t>
            </w:r>
            <w:r w:rsidR="00F13887">
              <w:rPr>
                <w:rFonts w:ascii="Cambria" w:hAnsi="Cambria"/>
                <w:noProof/>
              </w:rPr>
              <w:t>sker den 18/11 i digitalt klassrum på Teams.</w:t>
            </w:r>
          </w:p>
          <w:p w:rsidR="004E1DF4" w:rsidRDefault="00F13887" w:rsidP="00177BA0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Varje grupp ska göra en Sprintdemo där ni demonstrerar hur er PIM-applikation möter projektets planerade krav.</w:t>
            </w:r>
          </w:p>
          <w:p w:rsidR="004E1DF4" w:rsidRDefault="004E1DF4" w:rsidP="00177BA0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Ni kommer </w:t>
            </w:r>
            <w:r w:rsidR="00F13887">
              <w:rPr>
                <w:rFonts w:ascii="Cambria" w:hAnsi="Cambria"/>
                <w:noProof/>
              </w:rPr>
              <w:t>därefter</w:t>
            </w:r>
            <w:r>
              <w:rPr>
                <w:rFonts w:ascii="Cambria" w:hAnsi="Cambria"/>
                <w:noProof/>
              </w:rPr>
              <w:t xml:space="preserve"> att genomföra </w:t>
            </w:r>
            <w:r w:rsidR="00F13887">
              <w:rPr>
                <w:rFonts w:ascii="Cambria" w:hAnsi="Cambria"/>
                <w:noProof/>
              </w:rPr>
              <w:t>agila retros</w:t>
            </w:r>
            <w:r>
              <w:rPr>
                <w:rFonts w:ascii="Cambria" w:hAnsi="Cambria"/>
                <w:noProof/>
              </w:rPr>
              <w:t xml:space="preserve">pektiv </w:t>
            </w:r>
            <w:r w:rsidR="00F13887">
              <w:rPr>
                <w:rFonts w:ascii="Cambria" w:hAnsi="Cambria"/>
                <w:noProof/>
              </w:rPr>
              <w:t xml:space="preserve">i grupper, </w:t>
            </w:r>
            <w:r>
              <w:rPr>
                <w:rFonts w:ascii="Cambria" w:hAnsi="Cambria"/>
                <w:noProof/>
              </w:rPr>
              <w:t xml:space="preserve">för att skapa insikter </w:t>
            </w:r>
            <w:r w:rsidR="00F13887">
              <w:rPr>
                <w:rFonts w:ascii="Cambria" w:hAnsi="Cambria"/>
                <w:noProof/>
              </w:rPr>
              <w:t>om</w:t>
            </w:r>
            <w:r>
              <w:rPr>
                <w:rFonts w:ascii="Cambria" w:hAnsi="Cambria"/>
                <w:noProof/>
              </w:rPr>
              <w:t xml:space="preserve"> era arbetsprocesser och </w:t>
            </w:r>
            <w:r w:rsidR="00F13887">
              <w:rPr>
                <w:rFonts w:ascii="Cambria" w:hAnsi="Cambria"/>
                <w:noProof/>
              </w:rPr>
              <w:t xml:space="preserve">om </w:t>
            </w:r>
            <w:r>
              <w:rPr>
                <w:rFonts w:ascii="Cambria" w:hAnsi="Cambria"/>
                <w:noProof/>
              </w:rPr>
              <w:t>er egen utveckling</w:t>
            </w:r>
            <w:r w:rsidR="00F13887">
              <w:rPr>
                <w:rFonts w:ascii="Cambria" w:hAnsi="Cambria"/>
                <w:noProof/>
              </w:rPr>
              <w:t>.</w:t>
            </w:r>
          </w:p>
          <w:p w:rsidR="00F13887" w:rsidRDefault="00F13887" w:rsidP="00177BA0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Som individ kommer du </w:t>
            </w:r>
            <w:r w:rsidR="00A25C00">
              <w:rPr>
                <w:rFonts w:ascii="Cambria" w:hAnsi="Cambria"/>
                <w:noProof/>
              </w:rPr>
              <w:t>också</w:t>
            </w:r>
            <w:r>
              <w:rPr>
                <w:rFonts w:ascii="Cambria" w:hAnsi="Cambria"/>
                <w:noProof/>
              </w:rPr>
              <w:t xml:space="preserve"> att göra en </w:t>
            </w:r>
            <w:r w:rsidR="00A25C00">
              <w:rPr>
                <w:rFonts w:ascii="Cambria" w:hAnsi="Cambria"/>
                <w:noProof/>
              </w:rPr>
              <w:t xml:space="preserve">egen kortfattad </w:t>
            </w:r>
            <w:r>
              <w:rPr>
                <w:rFonts w:ascii="Cambria" w:hAnsi="Cambria"/>
                <w:noProof/>
              </w:rPr>
              <w:t xml:space="preserve">skriftlig redovisning om ditt eget arbete och din roll i din grupp. </w:t>
            </w:r>
          </w:p>
          <w:p w:rsidR="00F13887" w:rsidRPr="00567758" w:rsidRDefault="00F13887" w:rsidP="00177BA0">
            <w:pPr>
              <w:pStyle w:val="Underavsnit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Slutligen kommer du att få tid för e</w:t>
            </w:r>
            <w:r w:rsidR="00A25C00">
              <w:rPr>
                <w:rFonts w:ascii="Cambria" w:hAnsi="Cambria"/>
                <w:noProof/>
              </w:rPr>
              <w:t>tt</w:t>
            </w:r>
            <w:r>
              <w:rPr>
                <w:rFonts w:ascii="Cambria" w:hAnsi="Cambria"/>
                <w:noProof/>
              </w:rPr>
              <w:t xml:space="preserve"> kort individuell</w:t>
            </w:r>
            <w:r w:rsidR="00A25C00">
              <w:rPr>
                <w:rFonts w:ascii="Cambria" w:hAnsi="Cambria"/>
                <w:noProof/>
              </w:rPr>
              <w:t>t möte med</w:t>
            </w:r>
            <w:r>
              <w:rPr>
                <w:rFonts w:ascii="Cambria" w:hAnsi="Cambria"/>
                <w:noProof/>
              </w:rPr>
              <w:t xml:space="preserve"> läraren, </w:t>
            </w:r>
            <w:r w:rsidR="00A25C00">
              <w:rPr>
                <w:rFonts w:ascii="Cambria" w:hAnsi="Cambria"/>
                <w:noProof/>
              </w:rPr>
              <w:t>där vi pratar om</w:t>
            </w:r>
            <w:r>
              <w:rPr>
                <w:rFonts w:ascii="Cambria" w:hAnsi="Cambria"/>
                <w:noProof/>
              </w:rPr>
              <w:t xml:space="preserve"> ditt arbete </w:t>
            </w:r>
            <w:r w:rsidR="00A25C00">
              <w:rPr>
                <w:rFonts w:ascii="Cambria" w:hAnsi="Cambria"/>
                <w:noProof/>
              </w:rPr>
              <w:t>utifrån</w:t>
            </w:r>
            <w:r>
              <w:rPr>
                <w:rFonts w:ascii="Cambria" w:hAnsi="Cambria"/>
                <w:noProof/>
              </w:rPr>
              <w:t xml:space="preserve"> din skriftliga redovisning.</w:t>
            </w:r>
          </w:p>
        </w:tc>
      </w:tr>
    </w:tbl>
    <w:p w:rsidR="009D0D1C" w:rsidRPr="00567758" w:rsidRDefault="00FA35BB">
      <w:pPr>
        <w:pStyle w:val="Avsnittsrubrik"/>
        <w:rPr>
          <w:rFonts w:ascii="Cambria" w:hAnsi="Cambria"/>
          <w:b/>
          <w:noProof/>
          <w:color w:val="000000" w:themeColor="text1"/>
        </w:rPr>
      </w:pPr>
      <w:r w:rsidRPr="00567758">
        <w:rPr>
          <w:rFonts w:ascii="Cambria" w:hAnsi="Cambria"/>
          <w:b/>
          <w:noProof/>
          <w:color w:val="000000" w:themeColor="text1"/>
        </w:rPr>
        <w:t>Bedömning och återkoppling</w:t>
      </w:r>
    </w:p>
    <w:tbl>
      <w:tblPr>
        <w:tblStyle w:val="FortsttTabell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67758" w:rsidRPr="00567758" w:rsidTr="009D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D0D1C" w:rsidRPr="00567758" w:rsidRDefault="009D0D1C">
            <w:pPr>
              <w:spacing w:line="240" w:lineRule="auto"/>
              <w:rPr>
                <w:rFonts w:ascii="Cambria" w:hAnsi="Cambria"/>
                <w:noProof/>
                <w:color w:val="000000" w:themeColor="text1"/>
              </w:rPr>
            </w:pPr>
          </w:p>
        </w:tc>
        <w:tc>
          <w:tcPr>
            <w:tcW w:w="4087" w:type="pct"/>
          </w:tcPr>
          <w:p w:rsidR="009D0D1C" w:rsidRPr="00567758" w:rsidRDefault="009D0D1C">
            <w:pPr>
              <w:spacing w:line="240" w:lineRule="auto"/>
              <w:rPr>
                <w:rFonts w:ascii="Cambria" w:hAnsi="Cambria"/>
                <w:noProof/>
                <w:color w:val="000000" w:themeColor="text1"/>
              </w:rPr>
            </w:pPr>
          </w:p>
        </w:tc>
      </w:tr>
      <w:tr w:rsidR="00567758" w:rsidRPr="00567758" w:rsidTr="009D0D1C">
        <w:tc>
          <w:tcPr>
            <w:tcW w:w="913" w:type="pct"/>
          </w:tcPr>
          <w:p w:rsidR="009D0D1C" w:rsidRPr="00567758" w:rsidRDefault="003F3BD8" w:rsidP="003F3BD8">
            <w:pPr>
              <w:pStyle w:val="Date"/>
              <w:rPr>
                <w:rFonts w:ascii="Cambria" w:hAnsi="Cambria"/>
                <w:noProof/>
              </w:rPr>
            </w:pPr>
            <w:r w:rsidRPr="00567758">
              <w:rPr>
                <w:rFonts w:ascii="Cambria" w:hAnsi="Cambria"/>
                <w:noProof/>
              </w:rPr>
              <w:t>Bedömning sker mot följande betygskriterier:</w:t>
            </w:r>
          </w:p>
        </w:tc>
        <w:tc>
          <w:tcPr>
            <w:tcW w:w="4087" w:type="pct"/>
          </w:tcPr>
          <w:p w:rsidR="009D0D1C" w:rsidRDefault="00BF52A3" w:rsidP="00F95085">
            <w:pPr>
              <w:pStyle w:val="ListBullet"/>
              <w:numPr>
                <w:ilvl w:val="0"/>
                <w:numId w:val="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 xml:space="preserve">För ett godkänt betyg i gruppuppgiften ska du tillsammans med din grupp </w:t>
            </w:r>
            <w:r w:rsidR="007B2C77">
              <w:rPr>
                <w:rFonts w:ascii="Cambria" w:hAnsi="Cambria"/>
                <w:noProof/>
                <w:color w:val="000000" w:themeColor="text1"/>
              </w:rPr>
              <w:t xml:space="preserve">kunna </w:t>
            </w:r>
            <w:r>
              <w:rPr>
                <w:rFonts w:ascii="Cambria" w:hAnsi="Cambria"/>
                <w:noProof/>
                <w:color w:val="000000" w:themeColor="text1"/>
              </w:rPr>
              <w:t>visa:</w:t>
            </w:r>
          </w:p>
          <w:p w:rsidR="00BF52A3" w:rsidRDefault="00BF52A3" w:rsidP="00BF52A3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Cambria" w:hAnsi="Cambria"/>
                <w:noProof/>
                <w:color w:val="000000" w:themeColor="text1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Kunskaper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: </w:t>
            </w:r>
          </w:p>
          <w:p w:rsidR="00BF52A3" w:rsidRDefault="007B2C77" w:rsidP="007B2C77">
            <w:pPr>
              <w:pStyle w:val="ListBullet"/>
              <w:numPr>
                <w:ilvl w:val="0"/>
                <w:numId w:val="1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I j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>ava-syntax</w:t>
            </w:r>
          </w:p>
          <w:p w:rsidR="00BF52A3" w:rsidRDefault="007B2C77" w:rsidP="007B2C77">
            <w:pPr>
              <w:pStyle w:val="ListBullet"/>
              <w:numPr>
                <w:ilvl w:val="0"/>
                <w:numId w:val="1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Om o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bjektorienterad </w:t>
            </w:r>
            <w:r w:rsidR="00BF52A3"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programmeringsteknik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 </w:t>
            </w:r>
          </w:p>
          <w:p w:rsidR="00BF52A3" w:rsidRDefault="007B2C77" w:rsidP="007B2C77">
            <w:pPr>
              <w:pStyle w:val="ListBullet"/>
              <w:numPr>
                <w:ilvl w:val="0"/>
                <w:numId w:val="1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Om p</w:t>
            </w:r>
            <w:r w:rsidR="00BF52A3"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rinciper och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 </w:t>
            </w:r>
            <w:r w:rsidR="00BF52A3"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begrepp inom objektorienterad programmering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, </w:t>
            </w:r>
          </w:p>
          <w:p w:rsidR="00BF52A3" w:rsidRDefault="007B2C77" w:rsidP="007B2C77">
            <w:pPr>
              <w:pStyle w:val="ListBullet"/>
              <w:numPr>
                <w:ilvl w:val="0"/>
                <w:numId w:val="1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Om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 </w:t>
            </w:r>
            <w:r w:rsidR="00BF52A3"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ramverk/bibliotek</w:t>
            </w:r>
            <w:r>
              <w:rPr>
                <w:rFonts w:ascii="Cambria" w:hAnsi="Cambria"/>
                <w:noProof/>
                <w:color w:val="000000" w:themeColor="text1"/>
                <w:lang w:val="en-SE"/>
              </w:rPr>
              <w:t>/</w:t>
            </w:r>
            <w:r>
              <w:rPr>
                <w:rFonts w:ascii="Cambria" w:hAnsi="Cambria"/>
                <w:noProof/>
                <w:color w:val="000000" w:themeColor="text1"/>
              </w:rPr>
              <w:t>API</w:t>
            </w:r>
            <w:r w:rsidR="00BF52A3">
              <w:rPr>
                <w:rFonts w:ascii="Cambria" w:hAnsi="Cambria"/>
                <w:noProof/>
                <w:color w:val="000000" w:themeColor="text1"/>
              </w:rPr>
              <w:t xml:space="preserve"> ni använt under produktionen</w:t>
            </w:r>
            <w:r>
              <w:rPr>
                <w:rFonts w:ascii="Cambria" w:hAnsi="Cambria"/>
                <w:noProof/>
                <w:color w:val="000000" w:themeColor="text1"/>
              </w:rPr>
              <w:t>.</w:t>
            </w:r>
          </w:p>
          <w:p w:rsidR="00BF52A3" w:rsidRDefault="00BF52A3" w:rsidP="00BF52A3">
            <w:pPr>
              <w:pStyle w:val="ListBullet"/>
              <w:numPr>
                <w:ilvl w:val="0"/>
                <w:numId w:val="0"/>
              </w:numPr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 xml:space="preserve">Färdigheter att: </w:t>
            </w:r>
          </w:p>
          <w:p w:rsidR="007B2C77" w:rsidRDefault="00BF52A3" w:rsidP="007B2C77">
            <w:pPr>
              <w:pStyle w:val="ListBullet"/>
              <w:numPr>
                <w:ilvl w:val="0"/>
                <w:numId w:val="11"/>
              </w:numPr>
              <w:rPr>
                <w:rFonts w:ascii="Cambria" w:hAnsi="Cambria"/>
                <w:noProof/>
                <w:color w:val="000000" w:themeColor="text1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>Planera för och konstruera objektorienterade program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 </w:t>
            </w:r>
          </w:p>
          <w:p w:rsidR="00BF52A3" w:rsidRPr="00BF52A3" w:rsidRDefault="00BF52A3" w:rsidP="007B2C77">
            <w:pPr>
              <w:pStyle w:val="ListBullet"/>
              <w:numPr>
                <w:ilvl w:val="0"/>
                <w:numId w:val="11"/>
              </w:numPr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 xml:space="preserve">Planera för och konstruera grafiska användargränssnitt </w:t>
            </w:r>
          </w:p>
          <w:p w:rsidR="00BF52A3" w:rsidRPr="00BF52A3" w:rsidRDefault="00BF52A3" w:rsidP="007B2C77">
            <w:pPr>
              <w:pStyle w:val="ListBullet"/>
              <w:numPr>
                <w:ilvl w:val="0"/>
                <w:numId w:val="11"/>
              </w:numPr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 xml:space="preserve">Kommunicera med objektorienterade termer </w:t>
            </w:r>
          </w:p>
          <w:p w:rsidR="00BF52A3" w:rsidRPr="00BF52A3" w:rsidRDefault="00BF52A3" w:rsidP="00BF52A3">
            <w:pPr>
              <w:pStyle w:val="ListBullet"/>
              <w:ind w:left="0"/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 xml:space="preserve">Kompetenser att: </w:t>
            </w:r>
          </w:p>
          <w:p w:rsidR="00BF52A3" w:rsidRPr="00BF52A3" w:rsidRDefault="00BF52A3" w:rsidP="00BF52A3">
            <w:pPr>
              <w:pStyle w:val="ListBullet"/>
              <w:numPr>
                <w:ilvl w:val="0"/>
                <w:numId w:val="9"/>
              </w:numPr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lastRenderedPageBreak/>
              <w:t xml:space="preserve">Bedöma tekniska lösningar </w:t>
            </w:r>
          </w:p>
          <w:p w:rsidR="00BF52A3" w:rsidRDefault="00BF52A3" w:rsidP="00BF52A3">
            <w:pPr>
              <w:pStyle w:val="ListBullet"/>
              <w:numPr>
                <w:ilvl w:val="0"/>
                <w:numId w:val="9"/>
              </w:numPr>
              <w:rPr>
                <w:rFonts w:ascii="Cambria" w:hAnsi="Cambria"/>
                <w:noProof/>
                <w:color w:val="000000" w:themeColor="text1"/>
                <w:lang w:val="en-SE"/>
              </w:rPr>
            </w:pPr>
            <w:r w:rsidRPr="00BF52A3">
              <w:rPr>
                <w:rFonts w:ascii="Cambria" w:hAnsi="Cambria"/>
                <w:noProof/>
                <w:color w:val="000000" w:themeColor="text1"/>
                <w:lang w:val="en-SE"/>
              </w:rPr>
              <w:t xml:space="preserve">Formulera och lösa problem </w:t>
            </w:r>
          </w:p>
          <w:p w:rsidR="00D9021E" w:rsidRDefault="00D9021E" w:rsidP="00D9021E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Cambria" w:hAnsi="Cambria"/>
                <w:noProof/>
                <w:color w:val="000000" w:themeColor="text1"/>
                <w:lang w:val="en-SE"/>
              </w:rPr>
            </w:pPr>
          </w:p>
          <w:p w:rsidR="00BF52A3" w:rsidRPr="00567758" w:rsidRDefault="00D9021E" w:rsidP="00F95085">
            <w:pPr>
              <w:pStyle w:val="ListBullet"/>
              <w:numPr>
                <w:ilvl w:val="0"/>
                <w:numId w:val="0"/>
              </w:numPr>
              <w:rPr>
                <w:rFonts w:ascii="Cambria" w:hAnsi="Cambria"/>
                <w:noProof/>
                <w:color w:val="000000" w:themeColor="text1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 xml:space="preserve">För ett 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väl 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godkänt betyg i gruppuppgiften ska du 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som individ </w:t>
            </w:r>
            <w:r w:rsidR="008516D5">
              <w:rPr>
                <w:rFonts w:ascii="Cambria" w:hAnsi="Cambria"/>
                <w:noProof/>
                <w:color w:val="000000" w:themeColor="text1"/>
              </w:rPr>
              <w:t>visa att du förstår dina egna</w:t>
            </w:r>
            <w:r>
              <w:rPr>
                <w:rFonts w:ascii="Cambria" w:hAnsi="Cambria"/>
                <w:noProof/>
                <w:color w:val="000000" w:themeColor="text1"/>
              </w:rPr>
              <w:t xml:space="preserve"> arbetsinsatser i projektet</w:t>
            </w:r>
            <w:r w:rsidR="008516D5">
              <w:rPr>
                <w:rFonts w:ascii="Cambria" w:hAnsi="Cambria"/>
                <w:noProof/>
                <w:color w:val="000000" w:themeColor="text1"/>
              </w:rPr>
              <w:t>, och din roll i din grupp, genom att reflektera över vad du gjort i projektet, och varför du gjort så.</w:t>
            </w:r>
          </w:p>
        </w:tc>
      </w:tr>
      <w:sdt>
        <w:sdtPr>
          <w:rPr>
            <w:rFonts w:ascii="Cambria" w:hAnsi="Cambria"/>
            <w:noProof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Cambria" w:hAnsi="Cambria"/>
                <w:noProof/>
                <w:color w:val="595959" w:themeColor="text1" w:themeTint="A6"/>
              </w:rPr>
              <w:id w:val="-693077924"/>
              <w:placeholder>
                <w:docPart w:val="1415E9114D96420987E96A5A474DD9CC"/>
              </w:placeholder>
              <w15:repeatingSectionItem/>
            </w:sdtPr>
            <w:sdtEndPr/>
            <w:sdtContent>
              <w:tr w:rsidR="00567758" w:rsidRPr="00567758" w:rsidTr="009D0D1C">
                <w:tc>
                  <w:tcPr>
                    <w:tcW w:w="913" w:type="pct"/>
                  </w:tcPr>
                  <w:p w:rsidR="009D0D1C" w:rsidRPr="00567758" w:rsidRDefault="003F3BD8" w:rsidP="003F3BD8">
                    <w:pPr>
                      <w:pStyle w:val="Date"/>
                      <w:rPr>
                        <w:rFonts w:ascii="Cambria" w:hAnsi="Cambria"/>
                        <w:noProof/>
                      </w:rPr>
                    </w:pPr>
                    <w:r w:rsidRPr="00567758">
                      <w:rPr>
                        <w:rFonts w:ascii="Cambria" w:hAnsi="Cambria"/>
                        <w:noProof/>
                      </w:rPr>
                      <w:t>Återkoppling</w:t>
                    </w:r>
                  </w:p>
                </w:tc>
                <w:tc>
                  <w:tcPr>
                    <w:tcW w:w="4087" w:type="pct"/>
                  </w:tcPr>
                  <w:p w:rsidR="00BF52A3" w:rsidRPr="00BF52A3" w:rsidRDefault="00BF52A3" w:rsidP="00177BA0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="Cambria" w:hAnsi="Cambria"/>
                        <w:noProof/>
                        <w:color w:val="auto"/>
                      </w:rPr>
                    </w:pPr>
                    <w:r>
                      <w:rPr>
                        <w:rFonts w:ascii="Cambria" w:hAnsi="Cambria"/>
                        <w:noProof/>
                        <w:color w:val="auto"/>
                      </w:rPr>
                      <w:t xml:space="preserve">I samband med </w:t>
                    </w:r>
                    <w:r w:rsidRPr="00BF52A3">
                      <w:rPr>
                        <w:rFonts w:ascii="Cambria" w:hAnsi="Cambria"/>
                        <w:noProof/>
                        <w:color w:val="auto"/>
                      </w:rPr>
                      <w:t xml:space="preserve">redovisning </w:t>
                    </w:r>
                    <w:r>
                      <w:rPr>
                        <w:rFonts w:ascii="Cambria" w:hAnsi="Cambria"/>
                        <w:noProof/>
                        <w:color w:val="auto"/>
                      </w:rPr>
                      <w:t xml:space="preserve">18/11 </w:t>
                    </w:r>
                    <w:r w:rsidRPr="00BF52A3">
                      <w:rPr>
                        <w:rFonts w:ascii="Cambria" w:hAnsi="Cambria"/>
                        <w:noProof/>
                        <w:color w:val="auto"/>
                      </w:rPr>
                      <w:t xml:space="preserve">kommer din grupp att göra ett agilt retrospektiv som </w:t>
                    </w:r>
                    <w:r>
                      <w:rPr>
                        <w:rFonts w:ascii="Cambria" w:hAnsi="Cambria"/>
                        <w:noProof/>
                        <w:color w:val="auto"/>
                      </w:rPr>
                      <w:t xml:space="preserve">egen </w:t>
                    </w:r>
                    <w:r w:rsidRPr="00BF52A3">
                      <w:rPr>
                        <w:rFonts w:ascii="Cambria" w:hAnsi="Cambria"/>
                        <w:noProof/>
                        <w:color w:val="auto"/>
                      </w:rPr>
                      <w:t>projektutvärderingsprocess.</w:t>
                    </w:r>
                  </w:p>
                  <w:p w:rsidR="00BF52A3" w:rsidRDefault="00BF52A3" w:rsidP="00177BA0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="Cambria" w:hAnsi="Cambria"/>
                        <w:noProof/>
                        <w:color w:val="000000" w:themeColor="text1"/>
                      </w:rPr>
                    </w:pP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Vid din grupps sprintdemo 18/11 kommer muntlig återkoppling att göras.</w:t>
                    </w:r>
                  </w:p>
                  <w:p w:rsidR="00D9021E" w:rsidRDefault="00D9021E" w:rsidP="00177BA0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="Cambria" w:hAnsi="Cambria"/>
                        <w:noProof/>
                        <w:color w:val="000000" w:themeColor="text1"/>
                      </w:rPr>
                    </w:pP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Efter din individuella skriftliga redovisning 18/11 kommer muntlig återkoppling att göras.</w:t>
                    </w:r>
                  </w:p>
                  <w:p w:rsidR="009D0D1C" w:rsidRPr="00567758" w:rsidRDefault="00BF52A3" w:rsidP="00F95085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="Cambria" w:hAnsi="Cambria"/>
                        <w:noProof/>
                        <w:color w:val="000000" w:themeColor="text1"/>
                      </w:rPr>
                    </w:pP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Denna återkoppling ges också skriftligen</w:t>
                    </w:r>
                    <w:r w:rsidR="00F95085">
                      <w:rPr>
                        <w:rFonts w:ascii="Cambria" w:hAnsi="Cambria"/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senast 7/12 med</w:t>
                    </w:r>
                    <w:r w:rsidR="00F95085">
                      <w:rPr>
                        <w:rFonts w:ascii="Cambria" w:hAnsi="Cambria"/>
                        <w:noProof/>
                        <w:color w:val="000000" w:themeColor="text1"/>
                      </w:rPr>
                      <w:t xml:space="preserve"> Newtons bedömningsmall för projekt- och inlämningsuppgifter</w:t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</w:rPr>
                      <w:t>.</w:t>
                    </w:r>
                  </w:p>
                </w:tc>
              </w:tr>
            </w:sdtContent>
          </w:sdt>
        </w:sdtContent>
      </w:sdt>
    </w:tbl>
    <w:p w:rsidR="009D0D1C" w:rsidRPr="00A27ED5" w:rsidRDefault="009D0D1C" w:rsidP="003F1D45">
      <w:pPr>
        <w:rPr>
          <w:rFonts w:ascii="Cambria" w:hAnsi="Cambria"/>
        </w:rPr>
      </w:pPr>
    </w:p>
    <w:sectPr w:rsidR="009D0D1C" w:rsidRPr="00A27ED5">
      <w:footerReference w:type="default" r:id="rId8"/>
      <w:headerReference w:type="first" r:id="rId9"/>
      <w:footerReference w:type="firs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00B5" w:rsidRDefault="003100B5">
      <w:pPr>
        <w:spacing w:after="0"/>
      </w:pPr>
      <w:r>
        <w:separator/>
      </w:r>
    </w:p>
    <w:p w:rsidR="003100B5" w:rsidRDefault="003100B5"/>
  </w:endnote>
  <w:endnote w:type="continuationSeparator" w:id="0">
    <w:p w:rsidR="003100B5" w:rsidRDefault="003100B5">
      <w:pPr>
        <w:spacing w:after="0"/>
      </w:pPr>
      <w:r>
        <w:continuationSeparator/>
      </w:r>
    </w:p>
    <w:p w:rsidR="003100B5" w:rsidRDefault="00310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8741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66F35" w:rsidRDefault="00266F35">
            <w:pPr>
              <w:pStyle w:val="Footer"/>
              <w:jc w:val="center"/>
            </w:pPr>
            <w:r w:rsidRPr="00266F35">
              <w:rPr>
                <w:rFonts w:ascii="Cambria" w:hAnsi="Cambria"/>
                <w:sz w:val="24"/>
                <w:szCs w:val="24"/>
              </w:rPr>
              <w:t xml:space="preserve">Sida </w: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instrText>PAGE</w:instrTex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1E1A01">
              <w:rPr>
                <w:rFonts w:ascii="Cambria" w:hAnsi="Cambria"/>
                <w:b/>
                <w:bCs/>
                <w:sz w:val="24"/>
                <w:szCs w:val="24"/>
              </w:rPr>
              <w:t>2</w: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266F35">
              <w:rPr>
                <w:rFonts w:ascii="Cambria" w:hAnsi="Cambria"/>
                <w:sz w:val="24"/>
                <w:szCs w:val="24"/>
              </w:rPr>
              <w:t xml:space="preserve"> av </w: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instrText>NUMPAGES</w:instrTex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1E1A01">
              <w:rPr>
                <w:rFonts w:ascii="Cambria" w:hAnsi="Cambria"/>
                <w:b/>
                <w:bCs/>
                <w:sz w:val="24"/>
                <w:szCs w:val="24"/>
              </w:rPr>
              <w:t>2</w:t>
            </w:r>
            <w:r w:rsidRPr="00266F35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0D1C" w:rsidRDefault="009D0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9817904"/>
      <w:docPartObj>
        <w:docPartGallery w:val="Page Numbers (Top of Page)"/>
        <w:docPartUnique/>
      </w:docPartObj>
    </w:sdtPr>
    <w:sdtEndPr/>
    <w:sdtContent>
      <w:p w:rsidR="00266F35" w:rsidRDefault="00266F35" w:rsidP="00266F35">
        <w:pPr>
          <w:pStyle w:val="Footer"/>
          <w:jc w:val="center"/>
          <w:rPr>
            <w:noProof w:val="0"/>
          </w:rPr>
        </w:pPr>
        <w:r w:rsidRPr="00266F35">
          <w:rPr>
            <w:rFonts w:ascii="Cambria" w:hAnsi="Cambria"/>
            <w:sz w:val="24"/>
            <w:szCs w:val="24"/>
          </w:rPr>
          <w:t xml:space="preserve">Sida </w: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begin"/>
        </w:r>
        <w:r w:rsidRPr="00266F35">
          <w:rPr>
            <w:rFonts w:ascii="Cambria" w:hAnsi="Cambria"/>
            <w:b/>
            <w:bCs/>
            <w:sz w:val="24"/>
            <w:szCs w:val="24"/>
          </w:rPr>
          <w:instrText>PAGE</w:instrTex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separate"/>
        </w:r>
        <w:r w:rsidR="001E1A01">
          <w:rPr>
            <w:rFonts w:ascii="Cambria" w:hAnsi="Cambria"/>
            <w:b/>
            <w:bCs/>
            <w:sz w:val="24"/>
            <w:szCs w:val="24"/>
          </w:rPr>
          <w:t>1</w: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end"/>
        </w:r>
        <w:r w:rsidRPr="00266F35">
          <w:rPr>
            <w:rFonts w:ascii="Cambria" w:hAnsi="Cambria"/>
            <w:sz w:val="24"/>
            <w:szCs w:val="24"/>
          </w:rPr>
          <w:t xml:space="preserve"> av </w: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begin"/>
        </w:r>
        <w:r w:rsidRPr="00266F35">
          <w:rPr>
            <w:rFonts w:ascii="Cambria" w:hAnsi="Cambria"/>
            <w:b/>
            <w:bCs/>
            <w:sz w:val="24"/>
            <w:szCs w:val="24"/>
          </w:rPr>
          <w:instrText>NUMPAGES</w:instrTex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separate"/>
        </w:r>
        <w:r w:rsidR="001E1A01">
          <w:rPr>
            <w:rFonts w:ascii="Cambria" w:hAnsi="Cambria"/>
            <w:b/>
            <w:bCs/>
            <w:sz w:val="24"/>
            <w:szCs w:val="24"/>
          </w:rPr>
          <w:t>2</w:t>
        </w:r>
        <w:r w:rsidRPr="00266F35">
          <w:rPr>
            <w:rFonts w:ascii="Cambria" w:hAnsi="Cambria"/>
            <w:b/>
            <w:bCs/>
            <w:sz w:val="24"/>
            <w:szCs w:val="24"/>
          </w:rPr>
          <w:fldChar w:fldCharType="end"/>
        </w:r>
      </w:p>
    </w:sdtContent>
  </w:sdt>
  <w:p w:rsidR="002B3560" w:rsidRDefault="002B3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00B5" w:rsidRDefault="003100B5">
      <w:pPr>
        <w:spacing w:after="0"/>
      </w:pPr>
      <w:r>
        <w:separator/>
      </w:r>
    </w:p>
    <w:p w:rsidR="003100B5" w:rsidRDefault="003100B5"/>
  </w:footnote>
  <w:footnote w:type="continuationSeparator" w:id="0">
    <w:p w:rsidR="003100B5" w:rsidRDefault="003100B5">
      <w:pPr>
        <w:spacing w:after="0"/>
      </w:pPr>
      <w:r>
        <w:continuationSeparator/>
      </w:r>
    </w:p>
    <w:p w:rsidR="003100B5" w:rsidRDefault="00310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3560" w:rsidRDefault="007B05C2" w:rsidP="002B3560">
    <w:pPr>
      <w:pStyle w:val="Header"/>
    </w:pPr>
    <w:r w:rsidRPr="00280804">
      <w:rPr>
        <w:noProof/>
      </w:rPr>
      <w:drawing>
        <wp:anchor distT="0" distB="0" distL="114300" distR="114300" simplePos="0" relativeHeight="251659264" behindDoc="1" locked="0" layoutInCell="1" allowOverlap="1" wp14:anchorId="2374D6F2" wp14:editId="5466B743">
          <wp:simplePos x="0" y="0"/>
          <wp:positionH relativeFrom="column">
            <wp:posOffset>3810</wp:posOffset>
          </wp:positionH>
          <wp:positionV relativeFrom="paragraph">
            <wp:posOffset>-133350</wp:posOffset>
          </wp:positionV>
          <wp:extent cx="1028700" cy="51435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lat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3560" w:rsidRDefault="002B3560" w:rsidP="002B3560">
    <w:pPr>
      <w:pStyle w:val="Header"/>
      <w:jc w:val="center"/>
    </w:pPr>
  </w:p>
  <w:p w:rsidR="007B05C2" w:rsidRDefault="007B05C2" w:rsidP="002B3560">
    <w:pPr>
      <w:pStyle w:val="Header"/>
      <w:rPr>
        <w:rFonts w:ascii="Cambria" w:hAnsi="Cambria"/>
        <w:i/>
        <w:sz w:val="20"/>
      </w:rPr>
    </w:pPr>
  </w:p>
  <w:p w:rsidR="002B3560" w:rsidRPr="00C9050B" w:rsidRDefault="002B3560" w:rsidP="002B3560">
    <w:pPr>
      <w:pStyle w:val="Header"/>
      <w:rPr>
        <w:rFonts w:ascii="Cambria" w:hAnsi="Cambria"/>
        <w:i/>
        <w:sz w:val="20"/>
      </w:rPr>
    </w:pPr>
    <w:r w:rsidRPr="00C9050B">
      <w:rPr>
        <w:rFonts w:ascii="Cambria" w:hAnsi="Cambria"/>
        <w:i/>
        <w:sz w:val="20"/>
      </w:rPr>
      <w:t xml:space="preserve">Kursnamn:    </w:t>
    </w:r>
    <w:r w:rsidR="00BB4550">
      <w:rPr>
        <w:rFonts w:ascii="Cambria" w:hAnsi="Cambria"/>
        <w:i/>
        <w:sz w:val="20"/>
      </w:rPr>
      <w:t>Objektorienterad Programmering 1</w:t>
    </w:r>
  </w:p>
  <w:p w:rsidR="002B3560" w:rsidRPr="00C9050B" w:rsidRDefault="002B3560" w:rsidP="002B3560">
    <w:pPr>
      <w:pStyle w:val="Header"/>
      <w:rPr>
        <w:rFonts w:ascii="Cambria" w:hAnsi="Cambria"/>
        <w:i/>
        <w:sz w:val="20"/>
      </w:rPr>
    </w:pPr>
    <w:r w:rsidRPr="00C9050B">
      <w:rPr>
        <w:rFonts w:ascii="Cambria" w:hAnsi="Cambria"/>
        <w:i/>
        <w:sz w:val="20"/>
      </w:rPr>
      <w:t xml:space="preserve">Klass:       </w:t>
    </w:r>
    <w:r w:rsidR="001E1A01">
      <w:rPr>
        <w:rFonts w:ascii="Cambria" w:hAnsi="Cambria"/>
        <w:i/>
        <w:sz w:val="20"/>
      </w:rPr>
      <w:t xml:space="preserve">       </w:t>
    </w:r>
    <w:r w:rsidR="00BB4550">
      <w:rPr>
        <w:rFonts w:ascii="Cambria" w:hAnsi="Cambria"/>
        <w:i/>
        <w:sz w:val="20"/>
      </w:rPr>
      <w:t>SYSJM4</w:t>
    </w:r>
  </w:p>
  <w:p w:rsidR="002B3560" w:rsidRPr="00C9050B" w:rsidRDefault="002B3560" w:rsidP="002B3560">
    <w:pPr>
      <w:pStyle w:val="Header"/>
      <w:rPr>
        <w:rFonts w:ascii="Cambria" w:hAnsi="Cambria"/>
        <w:b/>
        <w:i/>
        <w:sz w:val="20"/>
      </w:rPr>
    </w:pPr>
    <w:r w:rsidRPr="00C9050B">
      <w:rPr>
        <w:rFonts w:ascii="Cambria" w:hAnsi="Cambria"/>
        <w:i/>
        <w:sz w:val="20"/>
      </w:rPr>
      <w:t>Termin:</w:t>
    </w:r>
    <w:r w:rsidRPr="00C9050B">
      <w:rPr>
        <w:rFonts w:ascii="Cambria" w:hAnsi="Cambria"/>
        <w:b/>
        <w:i/>
        <w:sz w:val="20"/>
      </w:rPr>
      <w:t xml:space="preserve"> </w:t>
    </w:r>
    <w:r>
      <w:rPr>
        <w:rFonts w:ascii="Cambria" w:hAnsi="Cambria"/>
        <w:b/>
        <w:i/>
        <w:sz w:val="20"/>
      </w:rPr>
      <w:t xml:space="preserve">        </w:t>
    </w:r>
    <w:r w:rsidR="001E1A01">
      <w:rPr>
        <w:rFonts w:ascii="Cambria" w:hAnsi="Cambria"/>
        <w:i/>
        <w:sz w:val="20"/>
      </w:rPr>
      <w:t xml:space="preserve">HT </w:t>
    </w:r>
    <w:r w:rsidR="00BB4550">
      <w:rPr>
        <w:rFonts w:ascii="Cambria" w:hAnsi="Cambria"/>
        <w:i/>
        <w:sz w:val="20"/>
      </w:rPr>
      <w:t>2020</w:t>
    </w:r>
  </w:p>
  <w:p w:rsidR="002B3560" w:rsidRDefault="002B3560">
    <w:pPr>
      <w:pStyle w:val="Header"/>
    </w:pPr>
  </w:p>
  <w:p w:rsidR="00B52C76" w:rsidRDefault="00B52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1F06DE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D9099D"/>
    <w:multiLevelType w:val="hybridMultilevel"/>
    <w:tmpl w:val="E520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A5C"/>
    <w:multiLevelType w:val="multilevel"/>
    <w:tmpl w:val="980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7800"/>
    <w:multiLevelType w:val="hybridMultilevel"/>
    <w:tmpl w:val="E818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E3009"/>
    <w:multiLevelType w:val="multilevel"/>
    <w:tmpl w:val="30F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8567E"/>
    <w:multiLevelType w:val="multilevel"/>
    <w:tmpl w:val="C03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571D6"/>
    <w:multiLevelType w:val="multilevel"/>
    <w:tmpl w:val="B8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7D"/>
    <w:rsid w:val="00064F97"/>
    <w:rsid w:val="00075B85"/>
    <w:rsid w:val="000E20C9"/>
    <w:rsid w:val="00105F29"/>
    <w:rsid w:val="001261A5"/>
    <w:rsid w:val="00147358"/>
    <w:rsid w:val="00177BA0"/>
    <w:rsid w:val="00177DD7"/>
    <w:rsid w:val="001C03D3"/>
    <w:rsid w:val="001E1A01"/>
    <w:rsid w:val="00266F35"/>
    <w:rsid w:val="002931B2"/>
    <w:rsid w:val="002B3560"/>
    <w:rsid w:val="002D51F9"/>
    <w:rsid w:val="003018B5"/>
    <w:rsid w:val="003100B5"/>
    <w:rsid w:val="003F1D45"/>
    <w:rsid w:val="003F3BD8"/>
    <w:rsid w:val="003F4AF7"/>
    <w:rsid w:val="00427162"/>
    <w:rsid w:val="004A53FD"/>
    <w:rsid w:val="004A78B4"/>
    <w:rsid w:val="004C0995"/>
    <w:rsid w:val="004C66D0"/>
    <w:rsid w:val="004E1DF4"/>
    <w:rsid w:val="00501765"/>
    <w:rsid w:val="00540D20"/>
    <w:rsid w:val="0055357E"/>
    <w:rsid w:val="00567758"/>
    <w:rsid w:val="005D1BF9"/>
    <w:rsid w:val="00604117"/>
    <w:rsid w:val="00680BB1"/>
    <w:rsid w:val="006A0F53"/>
    <w:rsid w:val="00753F0D"/>
    <w:rsid w:val="007B05C2"/>
    <w:rsid w:val="007B2C77"/>
    <w:rsid w:val="007C4F89"/>
    <w:rsid w:val="007D7154"/>
    <w:rsid w:val="007E0550"/>
    <w:rsid w:val="007E315B"/>
    <w:rsid w:val="00802EF2"/>
    <w:rsid w:val="00807B32"/>
    <w:rsid w:val="00820FB5"/>
    <w:rsid w:val="0082396C"/>
    <w:rsid w:val="00836C7A"/>
    <w:rsid w:val="008516D5"/>
    <w:rsid w:val="00887A08"/>
    <w:rsid w:val="008B5A34"/>
    <w:rsid w:val="009023F6"/>
    <w:rsid w:val="0093402D"/>
    <w:rsid w:val="00984D1E"/>
    <w:rsid w:val="00997A6E"/>
    <w:rsid w:val="009D0D1C"/>
    <w:rsid w:val="009F5006"/>
    <w:rsid w:val="00A25C00"/>
    <w:rsid w:val="00A27ED5"/>
    <w:rsid w:val="00A46741"/>
    <w:rsid w:val="00B013E4"/>
    <w:rsid w:val="00B16FFA"/>
    <w:rsid w:val="00B30F7D"/>
    <w:rsid w:val="00B52C76"/>
    <w:rsid w:val="00BB1688"/>
    <w:rsid w:val="00BB19BF"/>
    <w:rsid w:val="00BB4550"/>
    <w:rsid w:val="00BC6BA4"/>
    <w:rsid w:val="00BE3E69"/>
    <w:rsid w:val="00BF52A3"/>
    <w:rsid w:val="00C53689"/>
    <w:rsid w:val="00C92FA0"/>
    <w:rsid w:val="00C970D0"/>
    <w:rsid w:val="00CD709F"/>
    <w:rsid w:val="00D20F0E"/>
    <w:rsid w:val="00D35540"/>
    <w:rsid w:val="00D6453F"/>
    <w:rsid w:val="00D73A70"/>
    <w:rsid w:val="00D845F4"/>
    <w:rsid w:val="00D9021E"/>
    <w:rsid w:val="00DF0353"/>
    <w:rsid w:val="00E21643"/>
    <w:rsid w:val="00E43150"/>
    <w:rsid w:val="00E94287"/>
    <w:rsid w:val="00EB1B4D"/>
    <w:rsid w:val="00EF6536"/>
    <w:rsid w:val="00F13887"/>
    <w:rsid w:val="00F76685"/>
    <w:rsid w:val="00F80A3E"/>
    <w:rsid w:val="00F95085"/>
    <w:rsid w:val="00FA35BB"/>
    <w:rsid w:val="00FA493C"/>
    <w:rsid w:val="00FC1678"/>
    <w:rsid w:val="00FC2A0F"/>
    <w:rsid w:val="00F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1A1D6"/>
  <w15:chartTrackingRefBased/>
  <w15:docId w15:val="{0A745A01-4D6B-4AA7-A016-1569892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sv-SE" w:eastAsia="sv-SE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vsnittsrubrik">
    <w:name w:val="Avsnittsrubrik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Underavsnitt">
    <w:name w:val="Underavsnitt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tsttTabell">
    <w:name w:val="Fortsätt Tabell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Kontaktinformation">
    <w:name w:val="Kontaktinformation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58"/>
    <w:rPr>
      <w:rFonts w:ascii="Segoe UI" w:hAnsi="Segoe UI" w:cs="Segoe UI"/>
      <w:sz w:val="18"/>
      <w:szCs w:val="18"/>
    </w:rPr>
  </w:style>
  <w:style w:type="paragraph" w:customStyle="1" w:styleId="Sidfot">
    <w:name w:val="Sidfot_"/>
    <w:basedOn w:val="Normal"/>
    <w:link w:val="SidfotChar"/>
    <w:qFormat/>
    <w:rsid w:val="007B05C2"/>
    <w:pPr>
      <w:tabs>
        <w:tab w:val="center" w:pos="4536"/>
        <w:tab w:val="right" w:pos="9072"/>
      </w:tabs>
      <w:spacing w:after="0"/>
      <w:ind w:left="-851" w:right="0"/>
    </w:pPr>
    <w:rPr>
      <w:noProof/>
      <w:color w:val="auto"/>
      <w:sz w:val="18"/>
      <w:szCs w:val="22"/>
    </w:rPr>
  </w:style>
  <w:style w:type="character" w:customStyle="1" w:styleId="SidfotChar">
    <w:name w:val="Sidfot_ Char"/>
    <w:basedOn w:val="DefaultParagraphFont"/>
    <w:link w:val="Sidfot"/>
    <w:rsid w:val="007B05C2"/>
    <w:rPr>
      <w:noProof/>
      <w:color w:val="auto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nv&#228;ndare\Caroline\AppData\Roaming\Microsoft\Mallar\Sammanfatt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15E9114D96420987E96A5A474DD9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E90B438-E408-4A60-A738-097D72F85923}"/>
      </w:docPartPr>
      <w:docPartBody>
        <w:p w:rsidR="00170C3E" w:rsidRDefault="001C76D4">
          <w:pPr>
            <w:pStyle w:val="1415E9114D96420987E96A5A474DD9CC"/>
          </w:pPr>
          <w:r>
            <w:rPr>
              <w:rStyle w:val="PlaceholderText"/>
            </w:rPr>
            <w:t>Skriv allt innehåll som du vill repetera tillsammands med andra innehållskontoller. Du kan också infoga den här kontroller runt tabellrader för att repetera delar av en tabell.</w:t>
          </w:r>
        </w:p>
      </w:docPartBody>
    </w:docPart>
    <w:docPart>
      <w:docPartPr>
        <w:name w:val="495C9D1466EA487792E15B18CB73A71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B1E9CA-52B4-4500-95C1-BE318126E8EF}"/>
      </w:docPartPr>
      <w:docPartBody>
        <w:p w:rsidR="00170C3E" w:rsidRDefault="00E849AE" w:rsidP="00E849AE">
          <w:pPr>
            <w:pStyle w:val="495C9D1466EA487792E15B18CB73A71B"/>
          </w:pPr>
          <w:r>
            <w:rPr>
              <w:rStyle w:val="PlaceholderText"/>
            </w:rPr>
            <w:t>Skriv allt innehåll som du vill repetera tillsammands med andra innehållskontoller. Du kan också infoga den här kontroller runt tabellrader för att repetera delar av en tabell.</w:t>
          </w:r>
        </w:p>
      </w:docPartBody>
    </w:docPart>
    <w:docPart>
      <w:docPartPr>
        <w:name w:val="96942FEB440A4BE9B04CF67002C5A52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A71191B-CA98-4703-82CA-5C59F4855CB3}"/>
      </w:docPartPr>
      <w:docPartBody>
        <w:p w:rsidR="00170C3E" w:rsidRDefault="00E849AE" w:rsidP="00E849AE">
          <w:pPr>
            <w:pStyle w:val="96942FEB440A4BE9B04CF67002C5A52F"/>
          </w:pPr>
          <w:r>
            <w:rPr>
              <w:rStyle w:val="PlaceholderText"/>
            </w:rPr>
            <w:t>Skriv allt innehåll som du vill repetera tillsammands med andra innehållskontoller. Du kan också infoga den här kontroller runt tabellrader för att repetera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AE"/>
    <w:rsid w:val="0000118C"/>
    <w:rsid w:val="001521DD"/>
    <w:rsid w:val="0016014F"/>
    <w:rsid w:val="00170C3E"/>
    <w:rsid w:val="001C30EC"/>
    <w:rsid w:val="001C76D4"/>
    <w:rsid w:val="001D7B99"/>
    <w:rsid w:val="00322186"/>
    <w:rsid w:val="00344F01"/>
    <w:rsid w:val="006B7FA9"/>
    <w:rsid w:val="007E1FC5"/>
    <w:rsid w:val="0087100B"/>
    <w:rsid w:val="00AC7405"/>
    <w:rsid w:val="00B11A55"/>
    <w:rsid w:val="00B37A6D"/>
    <w:rsid w:val="00CE280F"/>
    <w:rsid w:val="00D7135D"/>
    <w:rsid w:val="00D9767E"/>
    <w:rsid w:val="00E849AE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A55"/>
    <w:rPr>
      <w:color w:val="808080"/>
    </w:rPr>
  </w:style>
  <w:style w:type="paragraph" w:customStyle="1" w:styleId="1415E9114D96420987E96A5A474DD9CC">
    <w:name w:val="1415E9114D96420987E96A5A474DD9CC"/>
  </w:style>
  <w:style w:type="character" w:styleId="Emphasis">
    <w:name w:val="Emphasis"/>
    <w:basedOn w:val="DefaultParagraphFont"/>
    <w:uiPriority w:val="2"/>
    <w:unhideWhenUsed/>
    <w:qFormat/>
    <w:rsid w:val="00E849AE"/>
    <w:rPr>
      <w:i/>
      <w:iCs/>
      <w:color w:val="404040" w:themeColor="text1" w:themeTint="BF"/>
    </w:rPr>
  </w:style>
  <w:style w:type="paragraph" w:customStyle="1" w:styleId="495C9D1466EA487792E15B18CB73A71B">
    <w:name w:val="495C9D1466EA487792E15B18CB73A71B"/>
    <w:rsid w:val="00E849AE"/>
  </w:style>
  <w:style w:type="paragraph" w:customStyle="1" w:styleId="96942FEB440A4BE9B04CF67002C5A52F">
    <w:name w:val="96942FEB440A4BE9B04CF67002C5A52F"/>
    <w:rsid w:val="00E84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E:\Användare\Caroline\AppData\Roaming\Microsoft\Mallar\Sammanfattning.dotx</Template>
  <TotalTime>125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Norman</dc:creator>
  <cp:keywords/>
  <cp:lastModifiedBy>Benjamin Berglund</cp:lastModifiedBy>
  <cp:revision>13</cp:revision>
  <cp:lastPrinted>2016-11-29T12:29:00Z</cp:lastPrinted>
  <dcterms:created xsi:type="dcterms:W3CDTF">2019-04-01T11:34:00Z</dcterms:created>
  <dcterms:modified xsi:type="dcterms:W3CDTF">2020-11-03T00:17:00Z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